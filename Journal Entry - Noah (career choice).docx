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ED22A" w14:textId="77777777" w:rsidR="002C79E6" w:rsidRPr="00470F5F" w:rsidRDefault="002C79E6" w:rsidP="00470F5F">
      <w:pPr>
        <w:rPr>
          <w:rFonts w:ascii="Times New Roman" w:hAnsi="Times New Roman" w:cs="Times New Roman"/>
          <w:sz w:val="24"/>
        </w:rPr>
      </w:pPr>
    </w:p>
    <w:p w14:paraId="6CB17683" w14:textId="77777777" w:rsidR="002C79E6" w:rsidRPr="00470F5F" w:rsidRDefault="002C79E6" w:rsidP="00470F5F">
      <w:pPr>
        <w:rPr>
          <w:rFonts w:ascii="Times New Roman" w:hAnsi="Times New Roman" w:cs="Times New Roman"/>
          <w:sz w:val="24"/>
        </w:rPr>
      </w:pPr>
    </w:p>
    <w:p w14:paraId="6F1C76F3" w14:textId="77777777" w:rsidR="002C79E6" w:rsidRPr="00470F5F" w:rsidRDefault="002C79E6" w:rsidP="00470F5F">
      <w:pPr>
        <w:rPr>
          <w:rFonts w:ascii="Times New Roman" w:hAnsi="Times New Roman" w:cs="Times New Roman"/>
          <w:sz w:val="24"/>
        </w:rPr>
      </w:pPr>
    </w:p>
    <w:p w14:paraId="320C2FC1" w14:textId="77777777" w:rsidR="002C79E6" w:rsidRPr="00470F5F" w:rsidRDefault="002C79E6" w:rsidP="00470F5F">
      <w:pPr>
        <w:rPr>
          <w:rFonts w:ascii="Times New Roman" w:hAnsi="Times New Roman" w:cs="Times New Roman"/>
          <w:sz w:val="24"/>
        </w:rPr>
      </w:pPr>
    </w:p>
    <w:p w14:paraId="1890D31C" w14:textId="77777777" w:rsidR="002C79E6" w:rsidRPr="00470F5F" w:rsidRDefault="002C79E6" w:rsidP="00470F5F">
      <w:pPr>
        <w:rPr>
          <w:rFonts w:ascii="Times New Roman" w:hAnsi="Times New Roman" w:cs="Times New Roman"/>
          <w:sz w:val="24"/>
        </w:rPr>
      </w:pPr>
    </w:p>
    <w:p w14:paraId="06FFA467" w14:textId="260C468F" w:rsidR="6A36C4BF" w:rsidRPr="00470F5F" w:rsidRDefault="009D0453" w:rsidP="00470F5F">
      <w:pPr>
        <w:pStyle w:val="Title"/>
        <w:rPr>
          <w:rFonts w:ascii="Times New Roman" w:hAnsi="Times New Roman" w:cs="Times New Roman"/>
          <w:sz w:val="24"/>
        </w:rPr>
      </w:pPr>
      <w:r w:rsidRPr="00470F5F">
        <w:rPr>
          <w:rFonts w:ascii="Times New Roman" w:hAnsi="Times New Roman" w:cs="Times New Roman"/>
          <w:sz w:val="24"/>
        </w:rPr>
        <w:t xml:space="preserve">Journal Entry – </w:t>
      </w:r>
      <w:r w:rsidR="006B0575" w:rsidRPr="00470F5F">
        <w:rPr>
          <w:rFonts w:ascii="Times New Roman" w:hAnsi="Times New Roman" w:cs="Times New Roman"/>
          <w:sz w:val="24"/>
        </w:rPr>
        <w:t>Career Choice</w:t>
      </w:r>
      <w:r w:rsidRPr="00470F5F">
        <w:rPr>
          <w:rFonts w:ascii="Times New Roman" w:hAnsi="Times New Roman" w:cs="Times New Roman"/>
          <w:sz w:val="24"/>
        </w:rPr>
        <w:t>.</w:t>
      </w:r>
    </w:p>
    <w:p w14:paraId="1852C4FC" w14:textId="3CC73E12" w:rsidR="201D26C8" w:rsidRPr="00470F5F" w:rsidRDefault="201D26C8" w:rsidP="00470F5F">
      <w:pPr>
        <w:pStyle w:val="Subtitle"/>
        <w:rPr>
          <w:rFonts w:ascii="Times New Roman" w:hAnsi="Times New Roman" w:cs="Times New Roman"/>
          <w:sz w:val="24"/>
          <w:szCs w:val="24"/>
        </w:rPr>
      </w:pPr>
    </w:p>
    <w:p w14:paraId="42A4FC6D" w14:textId="77777777" w:rsidR="009D0453" w:rsidRPr="00470F5F" w:rsidRDefault="009D0453" w:rsidP="00470F5F">
      <w:pPr>
        <w:pStyle w:val="Subtitle"/>
        <w:rPr>
          <w:rFonts w:ascii="Times New Roman" w:hAnsi="Times New Roman" w:cs="Times New Roman"/>
          <w:sz w:val="24"/>
          <w:szCs w:val="24"/>
        </w:rPr>
      </w:pPr>
      <w:r w:rsidRPr="00470F5F">
        <w:rPr>
          <w:rFonts w:ascii="Times New Roman" w:hAnsi="Times New Roman" w:cs="Times New Roman"/>
          <w:sz w:val="24"/>
          <w:szCs w:val="24"/>
        </w:rPr>
        <w:t>Noah Khomer</w:t>
      </w:r>
    </w:p>
    <w:p w14:paraId="4E74AACD" w14:textId="77777777" w:rsidR="009D0453" w:rsidRPr="00470F5F" w:rsidRDefault="009D0453" w:rsidP="00470F5F">
      <w:pPr>
        <w:pStyle w:val="Subtitle"/>
        <w:rPr>
          <w:rFonts w:ascii="Times New Roman" w:hAnsi="Times New Roman" w:cs="Times New Roman"/>
          <w:sz w:val="24"/>
          <w:szCs w:val="24"/>
        </w:rPr>
      </w:pPr>
      <w:r w:rsidRPr="00470F5F">
        <w:rPr>
          <w:rFonts w:ascii="Times New Roman" w:hAnsi="Times New Roman" w:cs="Times New Roman"/>
          <w:sz w:val="24"/>
          <w:szCs w:val="24"/>
        </w:rPr>
        <w:t>Southern New Hampshire University</w:t>
      </w:r>
    </w:p>
    <w:p w14:paraId="6CC96611" w14:textId="77777777" w:rsidR="009D0453" w:rsidRPr="00470F5F" w:rsidRDefault="009D0453" w:rsidP="00470F5F">
      <w:pPr>
        <w:pStyle w:val="Subtitle"/>
        <w:rPr>
          <w:rFonts w:ascii="Times New Roman" w:hAnsi="Times New Roman" w:cs="Times New Roman"/>
          <w:sz w:val="24"/>
          <w:szCs w:val="24"/>
        </w:rPr>
      </w:pPr>
      <w:r w:rsidRPr="00470F5F">
        <w:rPr>
          <w:rFonts w:ascii="Times New Roman" w:hAnsi="Times New Roman" w:cs="Times New Roman"/>
          <w:sz w:val="24"/>
          <w:szCs w:val="24"/>
        </w:rPr>
        <w:t>CS 499 – Capstone Project</w:t>
      </w:r>
    </w:p>
    <w:p w14:paraId="055D9417" w14:textId="77777777" w:rsidR="009D0453" w:rsidRPr="00470F5F" w:rsidRDefault="009D0453" w:rsidP="00470F5F">
      <w:pPr>
        <w:pStyle w:val="Subtitle"/>
        <w:rPr>
          <w:rFonts w:ascii="Times New Roman" w:hAnsi="Times New Roman" w:cs="Times New Roman"/>
          <w:sz w:val="24"/>
          <w:szCs w:val="24"/>
        </w:rPr>
      </w:pPr>
      <w:r w:rsidRPr="00470F5F">
        <w:rPr>
          <w:rFonts w:ascii="Times New Roman" w:hAnsi="Times New Roman" w:cs="Times New Roman"/>
          <w:sz w:val="24"/>
          <w:szCs w:val="24"/>
        </w:rPr>
        <w:t>9/21/2025</w:t>
      </w:r>
    </w:p>
    <w:p w14:paraId="24B711A6" w14:textId="77777777" w:rsidR="201D26C8" w:rsidRPr="00470F5F" w:rsidRDefault="201D26C8" w:rsidP="00470F5F">
      <w:pPr>
        <w:pStyle w:val="Title2"/>
        <w:rPr>
          <w:rFonts w:ascii="Times New Roman" w:eastAsia="Calibri" w:hAnsi="Times New Roman" w:cs="Times New Roman"/>
          <w:sz w:val="24"/>
        </w:rPr>
      </w:pPr>
    </w:p>
    <w:p w14:paraId="1E2CD6BD" w14:textId="77777777" w:rsidR="201D26C8" w:rsidRPr="00470F5F" w:rsidRDefault="201D26C8" w:rsidP="00470F5F">
      <w:pPr>
        <w:pStyle w:val="Title2"/>
        <w:rPr>
          <w:rFonts w:ascii="Times New Roman" w:eastAsia="Calibri" w:hAnsi="Times New Roman" w:cs="Times New Roman"/>
          <w:sz w:val="24"/>
        </w:rPr>
      </w:pPr>
    </w:p>
    <w:p w14:paraId="3936C470" w14:textId="77777777" w:rsidR="201D26C8" w:rsidRPr="00470F5F" w:rsidRDefault="201D26C8" w:rsidP="00470F5F">
      <w:pPr>
        <w:pStyle w:val="Title2"/>
        <w:rPr>
          <w:rFonts w:ascii="Times New Roman" w:eastAsia="Calibri" w:hAnsi="Times New Roman" w:cs="Times New Roman"/>
          <w:sz w:val="24"/>
        </w:rPr>
      </w:pPr>
    </w:p>
    <w:p w14:paraId="051AC3E0" w14:textId="77777777" w:rsidR="201D26C8" w:rsidRPr="00470F5F" w:rsidRDefault="201D26C8" w:rsidP="00470F5F">
      <w:pPr>
        <w:pStyle w:val="Title2"/>
        <w:rPr>
          <w:rFonts w:ascii="Times New Roman" w:eastAsia="Calibri" w:hAnsi="Times New Roman" w:cs="Times New Roman"/>
          <w:sz w:val="24"/>
        </w:rPr>
      </w:pPr>
    </w:p>
    <w:p w14:paraId="6ED90AEA" w14:textId="77777777" w:rsidR="201D26C8" w:rsidRPr="00470F5F" w:rsidRDefault="201D26C8" w:rsidP="00470F5F">
      <w:pPr>
        <w:pStyle w:val="Title2"/>
        <w:rPr>
          <w:rFonts w:ascii="Times New Roman" w:eastAsia="Calibri" w:hAnsi="Times New Roman" w:cs="Times New Roman"/>
          <w:sz w:val="24"/>
        </w:rPr>
      </w:pPr>
    </w:p>
    <w:p w14:paraId="1784A919" w14:textId="77777777" w:rsidR="201D26C8" w:rsidRPr="00470F5F" w:rsidRDefault="201D26C8" w:rsidP="00470F5F">
      <w:pPr>
        <w:pStyle w:val="Title2"/>
        <w:rPr>
          <w:rFonts w:ascii="Times New Roman" w:eastAsia="Calibri" w:hAnsi="Times New Roman" w:cs="Times New Roman"/>
          <w:sz w:val="24"/>
        </w:rPr>
      </w:pPr>
    </w:p>
    <w:p w14:paraId="5757E1BF" w14:textId="77777777" w:rsidR="201D26C8" w:rsidRPr="00470F5F" w:rsidRDefault="201D26C8" w:rsidP="00470F5F">
      <w:pPr>
        <w:pStyle w:val="Title2"/>
        <w:rPr>
          <w:rFonts w:ascii="Times New Roman" w:eastAsia="Calibri" w:hAnsi="Times New Roman" w:cs="Times New Roman"/>
          <w:sz w:val="24"/>
        </w:rPr>
      </w:pPr>
    </w:p>
    <w:p w14:paraId="617C4908" w14:textId="77777777" w:rsidR="000D4642" w:rsidRPr="00470F5F" w:rsidRDefault="000D4642" w:rsidP="00470F5F">
      <w:pPr>
        <w:rPr>
          <w:rFonts w:ascii="Times New Roman" w:eastAsia="Calibri" w:hAnsi="Times New Roman" w:cs="Times New Roman"/>
          <w:sz w:val="24"/>
        </w:rPr>
      </w:pPr>
      <w:r w:rsidRPr="00470F5F">
        <w:rPr>
          <w:rFonts w:ascii="Times New Roman" w:eastAsia="Calibri" w:hAnsi="Times New Roman" w:cs="Times New Roman"/>
          <w:sz w:val="24"/>
        </w:rPr>
        <w:br w:type="page"/>
      </w:r>
    </w:p>
    <w:p w14:paraId="780AA047" w14:textId="1C6A0798" w:rsidR="00A417C1" w:rsidRPr="00470F5F" w:rsidRDefault="009D0453" w:rsidP="00470F5F">
      <w:pPr>
        <w:pStyle w:val="SectionTitle"/>
        <w:rPr>
          <w:rFonts w:ascii="Times New Roman" w:hAnsi="Times New Roman" w:cs="Times New Roman"/>
          <w:sz w:val="24"/>
        </w:rPr>
      </w:pPr>
      <w:r w:rsidRPr="00470F5F">
        <w:rPr>
          <w:rFonts w:ascii="Times New Roman" w:hAnsi="Times New Roman" w:cs="Times New Roman"/>
          <w:sz w:val="24"/>
        </w:rPr>
        <w:lastRenderedPageBreak/>
        <w:t xml:space="preserve">Journal Entry </w:t>
      </w:r>
      <w:r w:rsidR="006B0575" w:rsidRPr="00470F5F">
        <w:rPr>
          <w:rFonts w:ascii="Times New Roman" w:hAnsi="Times New Roman" w:cs="Times New Roman"/>
          <w:sz w:val="24"/>
        </w:rPr>
        <w:t>–</w:t>
      </w:r>
      <w:r w:rsidRPr="00470F5F">
        <w:rPr>
          <w:rFonts w:ascii="Times New Roman" w:hAnsi="Times New Roman" w:cs="Times New Roman"/>
          <w:sz w:val="24"/>
        </w:rPr>
        <w:t xml:space="preserve"> </w:t>
      </w:r>
      <w:r w:rsidR="006B0575" w:rsidRPr="00470F5F">
        <w:rPr>
          <w:rFonts w:ascii="Times New Roman" w:hAnsi="Times New Roman" w:cs="Times New Roman"/>
          <w:sz w:val="24"/>
        </w:rPr>
        <w:t>Career Choice</w:t>
      </w:r>
      <w:r w:rsidRPr="00470F5F">
        <w:rPr>
          <w:rFonts w:ascii="Times New Roman" w:hAnsi="Times New Roman" w:cs="Times New Roman"/>
          <w:sz w:val="24"/>
        </w:rPr>
        <w:t>.</w:t>
      </w:r>
    </w:p>
    <w:p w14:paraId="666007FD" w14:textId="6D927264" w:rsidR="00470F5F" w:rsidRPr="00470F5F" w:rsidRDefault="00470F5F" w:rsidP="00470F5F">
      <w:pPr>
        <w:rPr>
          <w:rFonts w:ascii="Times New Roman" w:hAnsi="Times New Roman" w:cs="Times New Roman"/>
          <w:sz w:val="24"/>
        </w:rPr>
      </w:pPr>
      <w:r w:rsidRPr="00470F5F">
        <w:rPr>
          <w:rFonts w:ascii="Times New Roman" w:hAnsi="Times New Roman" w:cs="Times New Roman"/>
          <w:sz w:val="24"/>
        </w:rPr>
        <w:t xml:space="preserve">Since starting the computer science program, I have not changed my career plans at all. From the beginning I have been very </w:t>
      </w:r>
      <w:proofErr w:type="gramStart"/>
      <w:r w:rsidRPr="00470F5F">
        <w:rPr>
          <w:rFonts w:ascii="Times New Roman" w:hAnsi="Times New Roman" w:cs="Times New Roman"/>
          <w:sz w:val="24"/>
        </w:rPr>
        <w:t>passionate</w:t>
      </w:r>
      <w:proofErr w:type="gramEnd"/>
      <w:r w:rsidRPr="00470F5F">
        <w:rPr>
          <w:rFonts w:ascii="Times New Roman" w:hAnsi="Times New Roman" w:cs="Times New Roman"/>
          <w:sz w:val="24"/>
        </w:rPr>
        <w:t xml:space="preserve"> about front-end development and web design, and even today my focus is the same. I was 12 years old when I started programming. On my computer with games and everything, most of the focus was always on the front end. However, with the degree and what has evolved as my depth of skill, I am now able to approach web design not only from a perspective of creativity but also with a strong foundation in software engineering principles, for example, data handling and even integration with </w:t>
      </w:r>
      <w:r w:rsidRPr="00470F5F">
        <w:rPr>
          <w:rFonts w:ascii="Times New Roman" w:hAnsi="Times New Roman" w:cs="Times New Roman"/>
          <w:sz w:val="24"/>
        </w:rPr>
        <w:t>backend systems</w:t>
      </w:r>
      <w:r w:rsidRPr="00470F5F">
        <w:rPr>
          <w:rFonts w:ascii="Times New Roman" w:hAnsi="Times New Roman" w:cs="Times New Roman"/>
          <w:sz w:val="24"/>
        </w:rPr>
        <w:t>, which was something I was very weak in.</w:t>
      </w:r>
    </w:p>
    <w:p w14:paraId="0D1F5918" w14:textId="77777777" w:rsidR="00470F5F" w:rsidRPr="00470F5F" w:rsidRDefault="00470F5F" w:rsidP="00470F5F">
      <w:pPr>
        <w:rPr>
          <w:rFonts w:ascii="Times New Roman" w:hAnsi="Times New Roman" w:cs="Times New Roman"/>
          <w:sz w:val="24"/>
        </w:rPr>
      </w:pPr>
      <w:r w:rsidRPr="00470F5F">
        <w:rPr>
          <w:rFonts w:ascii="Times New Roman" w:hAnsi="Times New Roman" w:cs="Times New Roman"/>
          <w:sz w:val="24"/>
        </w:rPr>
        <w:t>I was taught that web design was about building static websites with simple programming. "Through my lens here," it says. However, over time I have learned that professional web design involves responsive layouts and accessibility. Anyone? Performance optimization with connections to algorithms and databases. My thinking has also shifted to seeing myself not just as a designer, but as someone who can psychologically understand my end users...</w:t>
      </w:r>
    </w:p>
    <w:p w14:paraId="06A99B94" w14:textId="77777777" w:rsidR="00470F5F" w:rsidRPr="00470F5F" w:rsidRDefault="00470F5F" w:rsidP="00470F5F">
      <w:pPr>
        <w:rPr>
          <w:rFonts w:ascii="Times New Roman" w:hAnsi="Times New Roman" w:cs="Times New Roman"/>
          <w:sz w:val="24"/>
        </w:rPr>
      </w:pPr>
      <w:r w:rsidRPr="00470F5F">
        <w:rPr>
          <w:rFonts w:ascii="Times New Roman" w:hAnsi="Times New Roman" w:cs="Times New Roman"/>
          <w:sz w:val="24"/>
        </w:rPr>
        <w:t>Yes, I have researched a lot of web design and development roles, including job descriptions, the skill set, and even industry demands. It looks like a lot of employers are looking for developers. You can give it time that interferes while writing clean and modular code. But one thing I have focused on is that front-end development has become more like full-stack development with a back end and a front end.</w:t>
      </w:r>
    </w:p>
    <w:p w14:paraId="33C23689" w14:textId="77777777" w:rsidR="00470F5F" w:rsidRPr="00470F5F" w:rsidRDefault="00470F5F" w:rsidP="00470F5F">
      <w:pPr>
        <w:rPr>
          <w:rFonts w:ascii="Times New Roman" w:hAnsi="Times New Roman" w:cs="Times New Roman"/>
          <w:sz w:val="24"/>
        </w:rPr>
      </w:pPr>
      <w:r w:rsidRPr="00470F5F">
        <w:rPr>
          <w:rFonts w:ascii="Times New Roman" w:hAnsi="Times New Roman" w:cs="Times New Roman"/>
          <w:sz w:val="24"/>
        </w:rPr>
        <w:t xml:space="preserve">The course outcome that I have achieved is as far as software design and engineering. I have ended up completing my Pirate agent enhancement, where I modularized the entire project by adding testing. Building a user-facing GUI. In this way I was able to strengthen my software </w:t>
      </w:r>
      <w:r w:rsidRPr="00470F5F">
        <w:rPr>
          <w:rFonts w:ascii="Times New Roman" w:hAnsi="Times New Roman" w:cs="Times New Roman"/>
          <w:sz w:val="24"/>
        </w:rPr>
        <w:lastRenderedPageBreak/>
        <w:t>engineering and design practices, which can also directly be applied to my professional web development. I am still finalizing my algorithm and data structures along with my database artifacts.</w:t>
      </w:r>
    </w:p>
    <w:p w14:paraId="191A6C5F" w14:textId="77777777" w:rsidR="009D0453" w:rsidRPr="00470F5F" w:rsidRDefault="009D0453" w:rsidP="00470F5F">
      <w:pPr>
        <w:rPr>
          <w:rFonts w:ascii="Times New Roman" w:hAnsi="Times New Roman" w:cs="Times New Roman"/>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2699"/>
        <w:gridCol w:w="2320"/>
        <w:gridCol w:w="2577"/>
      </w:tblGrid>
      <w:tr w:rsidR="009D0453" w:rsidRPr="009D0453" w14:paraId="31524418" w14:textId="77777777" w:rsidTr="009D0453">
        <w:trPr>
          <w:tblHeader/>
          <w:tblCellSpacing w:w="15" w:type="dxa"/>
        </w:trPr>
        <w:tc>
          <w:tcPr>
            <w:tcW w:w="0" w:type="auto"/>
            <w:vAlign w:val="center"/>
            <w:hideMark/>
          </w:tcPr>
          <w:p w14:paraId="44A78028" w14:textId="77777777" w:rsidR="009D0453" w:rsidRPr="009D0453" w:rsidRDefault="009D0453" w:rsidP="00470F5F">
            <w:pPr>
              <w:ind w:firstLine="0"/>
              <w:rPr>
                <w:rFonts w:ascii="Times New Roman" w:hAnsi="Times New Roman" w:cs="Times New Roman"/>
                <w:b/>
                <w:bCs/>
                <w:sz w:val="24"/>
              </w:rPr>
            </w:pPr>
            <w:r w:rsidRPr="009D0453">
              <w:rPr>
                <w:rFonts w:ascii="Times New Roman" w:hAnsi="Times New Roman" w:cs="Times New Roman"/>
                <w:sz w:val="24"/>
              </w:rPr>
              <w:pict w14:anchorId="3635AFD6"/>
            </w:r>
            <w:r w:rsidRPr="009D0453">
              <w:rPr>
                <w:rFonts w:ascii="Times New Roman" w:hAnsi="Times New Roman" w:cs="Times New Roman"/>
                <w:b/>
                <w:bCs/>
                <w:sz w:val="24"/>
              </w:rPr>
              <w:t>Checkpoint</w:t>
            </w:r>
          </w:p>
        </w:tc>
        <w:tc>
          <w:tcPr>
            <w:tcW w:w="0" w:type="auto"/>
            <w:vAlign w:val="center"/>
            <w:hideMark/>
          </w:tcPr>
          <w:p w14:paraId="68EC4915" w14:textId="77777777" w:rsidR="009D0453" w:rsidRPr="009D0453" w:rsidRDefault="009D0453" w:rsidP="00470F5F">
            <w:pPr>
              <w:ind w:firstLine="0"/>
              <w:rPr>
                <w:rFonts w:ascii="Times New Roman" w:hAnsi="Times New Roman" w:cs="Times New Roman"/>
                <w:b/>
                <w:bCs/>
                <w:sz w:val="24"/>
              </w:rPr>
            </w:pPr>
            <w:r w:rsidRPr="009D0453">
              <w:rPr>
                <w:rFonts w:ascii="Times New Roman" w:hAnsi="Times New Roman" w:cs="Times New Roman"/>
                <w:b/>
                <w:bCs/>
                <w:sz w:val="24"/>
              </w:rPr>
              <w:t>Software Design and Engineering</w:t>
            </w:r>
          </w:p>
        </w:tc>
        <w:tc>
          <w:tcPr>
            <w:tcW w:w="0" w:type="auto"/>
            <w:vAlign w:val="center"/>
            <w:hideMark/>
          </w:tcPr>
          <w:p w14:paraId="4BBCA091" w14:textId="77777777" w:rsidR="009D0453" w:rsidRPr="009D0453" w:rsidRDefault="009D0453" w:rsidP="00470F5F">
            <w:pPr>
              <w:ind w:firstLine="0"/>
              <w:rPr>
                <w:rFonts w:ascii="Times New Roman" w:hAnsi="Times New Roman" w:cs="Times New Roman"/>
                <w:b/>
                <w:bCs/>
                <w:sz w:val="24"/>
              </w:rPr>
            </w:pPr>
            <w:r w:rsidRPr="009D0453">
              <w:rPr>
                <w:rFonts w:ascii="Times New Roman" w:hAnsi="Times New Roman" w:cs="Times New Roman"/>
                <w:b/>
                <w:bCs/>
                <w:sz w:val="24"/>
              </w:rPr>
              <w:t>Algorithms and Data Structures</w:t>
            </w:r>
          </w:p>
        </w:tc>
        <w:tc>
          <w:tcPr>
            <w:tcW w:w="0" w:type="auto"/>
            <w:vAlign w:val="center"/>
            <w:hideMark/>
          </w:tcPr>
          <w:p w14:paraId="1E68B0C5" w14:textId="77777777" w:rsidR="009D0453" w:rsidRPr="009D0453" w:rsidRDefault="009D0453" w:rsidP="00470F5F">
            <w:pPr>
              <w:ind w:firstLine="0"/>
              <w:rPr>
                <w:rFonts w:ascii="Times New Roman" w:hAnsi="Times New Roman" w:cs="Times New Roman"/>
                <w:b/>
                <w:bCs/>
                <w:sz w:val="24"/>
              </w:rPr>
            </w:pPr>
            <w:r w:rsidRPr="009D0453">
              <w:rPr>
                <w:rFonts w:ascii="Times New Roman" w:hAnsi="Times New Roman" w:cs="Times New Roman"/>
                <w:b/>
                <w:bCs/>
                <w:sz w:val="24"/>
              </w:rPr>
              <w:t>Databases</w:t>
            </w:r>
          </w:p>
        </w:tc>
      </w:tr>
      <w:tr w:rsidR="009D0453" w:rsidRPr="009D0453" w14:paraId="253E616A" w14:textId="77777777" w:rsidTr="009D0453">
        <w:trPr>
          <w:tblCellSpacing w:w="15" w:type="dxa"/>
        </w:trPr>
        <w:tc>
          <w:tcPr>
            <w:tcW w:w="0" w:type="auto"/>
            <w:vAlign w:val="center"/>
            <w:hideMark/>
          </w:tcPr>
          <w:p w14:paraId="3C0B0DFB"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t>Name of Artifact Used</w:t>
            </w:r>
          </w:p>
        </w:tc>
        <w:tc>
          <w:tcPr>
            <w:tcW w:w="0" w:type="auto"/>
            <w:vAlign w:val="center"/>
            <w:hideMark/>
          </w:tcPr>
          <w:p w14:paraId="0F24380B"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Pirate Agent AI (Treasure Hunt Game)</w:t>
            </w:r>
          </w:p>
        </w:tc>
        <w:tc>
          <w:tcPr>
            <w:tcW w:w="0" w:type="auto"/>
            <w:vAlign w:val="center"/>
            <w:hideMark/>
          </w:tcPr>
          <w:p w14:paraId="7B86BA03"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Lego Dataset Dashboard</w:t>
            </w:r>
          </w:p>
        </w:tc>
        <w:tc>
          <w:tcPr>
            <w:tcW w:w="0" w:type="auto"/>
            <w:vAlign w:val="center"/>
            <w:hideMark/>
          </w:tcPr>
          <w:p w14:paraId="7A9AF1E2"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Luminary To-Do App</w:t>
            </w:r>
          </w:p>
        </w:tc>
      </w:tr>
      <w:tr w:rsidR="009D0453" w:rsidRPr="009D0453" w14:paraId="1DDCEBF0" w14:textId="77777777" w:rsidTr="009D0453">
        <w:trPr>
          <w:tblCellSpacing w:w="15" w:type="dxa"/>
        </w:trPr>
        <w:tc>
          <w:tcPr>
            <w:tcW w:w="0" w:type="auto"/>
            <w:vAlign w:val="center"/>
            <w:hideMark/>
          </w:tcPr>
          <w:p w14:paraId="652BF227"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t>Status of Initial Enhancement</w:t>
            </w:r>
          </w:p>
        </w:tc>
        <w:tc>
          <w:tcPr>
            <w:tcW w:w="0" w:type="auto"/>
            <w:vAlign w:val="center"/>
            <w:hideMark/>
          </w:tcPr>
          <w:p w14:paraId="61F5A96B"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Completed – refactored into modular files, added MVC structure, implemented unit testing and visualization</w:t>
            </w:r>
          </w:p>
        </w:tc>
        <w:tc>
          <w:tcPr>
            <w:tcW w:w="0" w:type="auto"/>
            <w:vAlign w:val="center"/>
            <w:hideMark/>
          </w:tcPr>
          <w:p w14:paraId="28715340"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Planned efficient search algorithms and indexing improvements</w:t>
            </w:r>
          </w:p>
        </w:tc>
        <w:tc>
          <w:tcPr>
            <w:tcW w:w="0" w:type="auto"/>
            <w:vAlign w:val="center"/>
            <w:hideMark/>
          </w:tcPr>
          <w:p w14:paraId="1E938EE0"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Planned MongoDB integration, user accounts, and role-based access</w:t>
            </w:r>
          </w:p>
        </w:tc>
      </w:tr>
      <w:tr w:rsidR="009D0453" w:rsidRPr="009D0453" w14:paraId="48CA3F7F" w14:textId="77777777" w:rsidTr="009D0453">
        <w:trPr>
          <w:tblCellSpacing w:w="15" w:type="dxa"/>
        </w:trPr>
        <w:tc>
          <w:tcPr>
            <w:tcW w:w="0" w:type="auto"/>
            <w:vAlign w:val="center"/>
            <w:hideMark/>
          </w:tcPr>
          <w:p w14:paraId="3F541162"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t>Submission Status</w:t>
            </w:r>
          </w:p>
        </w:tc>
        <w:tc>
          <w:tcPr>
            <w:tcW w:w="0" w:type="auto"/>
            <w:vAlign w:val="center"/>
            <w:hideMark/>
          </w:tcPr>
          <w:p w14:paraId="172BA31D"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Submitted – Milestone Two artifact and narrative completed</w:t>
            </w:r>
          </w:p>
        </w:tc>
        <w:tc>
          <w:tcPr>
            <w:tcW w:w="0" w:type="auto"/>
            <w:vAlign w:val="center"/>
            <w:hideMark/>
          </w:tcPr>
          <w:p w14:paraId="001D4018"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Enhancement plan drafted, not yet submitted</w:t>
            </w:r>
          </w:p>
        </w:tc>
        <w:tc>
          <w:tcPr>
            <w:tcW w:w="0" w:type="auto"/>
            <w:vAlign w:val="center"/>
            <w:hideMark/>
          </w:tcPr>
          <w:p w14:paraId="7D3080CD"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Enhancement plan drafted, not yet submitted</w:t>
            </w:r>
          </w:p>
        </w:tc>
      </w:tr>
      <w:tr w:rsidR="009D0453" w:rsidRPr="009D0453" w14:paraId="69C2C8A5" w14:textId="77777777" w:rsidTr="009D0453">
        <w:trPr>
          <w:tblCellSpacing w:w="15" w:type="dxa"/>
        </w:trPr>
        <w:tc>
          <w:tcPr>
            <w:tcW w:w="0" w:type="auto"/>
            <w:vAlign w:val="center"/>
            <w:hideMark/>
          </w:tcPr>
          <w:p w14:paraId="11F2B924"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t>Status of Final Enhancement</w:t>
            </w:r>
          </w:p>
        </w:tc>
        <w:tc>
          <w:tcPr>
            <w:tcW w:w="0" w:type="auto"/>
            <w:vAlign w:val="center"/>
            <w:hideMark/>
          </w:tcPr>
          <w:p w14:paraId="27B550ED"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Completed – advanced features added (epsilon decay, model persistence, GUI polish)</w:t>
            </w:r>
          </w:p>
        </w:tc>
        <w:tc>
          <w:tcPr>
            <w:tcW w:w="0" w:type="auto"/>
            <w:vAlign w:val="center"/>
            <w:hideMark/>
          </w:tcPr>
          <w:p w14:paraId="71EE6C6F"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In progress – working on data indexing, visualization, and efficient queries</w:t>
            </w:r>
          </w:p>
        </w:tc>
        <w:tc>
          <w:tcPr>
            <w:tcW w:w="0" w:type="auto"/>
            <w:vAlign w:val="center"/>
            <w:hideMark/>
          </w:tcPr>
          <w:p w14:paraId="62C2E472"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In progress – implementing MongoDB persistence, aggregation queries, and input validation</w:t>
            </w:r>
          </w:p>
        </w:tc>
      </w:tr>
      <w:tr w:rsidR="009D0453" w:rsidRPr="009D0453" w14:paraId="5045AF56" w14:textId="77777777" w:rsidTr="009D0453">
        <w:trPr>
          <w:tblCellSpacing w:w="15" w:type="dxa"/>
        </w:trPr>
        <w:tc>
          <w:tcPr>
            <w:tcW w:w="0" w:type="auto"/>
            <w:vAlign w:val="center"/>
            <w:hideMark/>
          </w:tcPr>
          <w:p w14:paraId="70985CF9"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lastRenderedPageBreak/>
              <w:t>Uploaded to ePortfolio</w:t>
            </w:r>
          </w:p>
        </w:tc>
        <w:tc>
          <w:tcPr>
            <w:tcW w:w="0" w:type="auto"/>
            <w:vAlign w:val="center"/>
            <w:hideMark/>
          </w:tcPr>
          <w:p w14:paraId="2033A00A"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Yes – uploaded successfully</w:t>
            </w:r>
          </w:p>
        </w:tc>
        <w:tc>
          <w:tcPr>
            <w:tcW w:w="0" w:type="auto"/>
            <w:vAlign w:val="center"/>
            <w:hideMark/>
          </w:tcPr>
          <w:p w14:paraId="778F628A"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Not yet uploaded</w:t>
            </w:r>
          </w:p>
        </w:tc>
        <w:tc>
          <w:tcPr>
            <w:tcW w:w="0" w:type="auto"/>
            <w:vAlign w:val="center"/>
            <w:hideMark/>
          </w:tcPr>
          <w:p w14:paraId="52C45034"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Not yet uploaded</w:t>
            </w:r>
          </w:p>
        </w:tc>
      </w:tr>
      <w:tr w:rsidR="009D0453" w:rsidRPr="009D0453" w14:paraId="53F4C8DC" w14:textId="77777777" w:rsidTr="009D0453">
        <w:trPr>
          <w:tblCellSpacing w:w="15" w:type="dxa"/>
        </w:trPr>
        <w:tc>
          <w:tcPr>
            <w:tcW w:w="0" w:type="auto"/>
            <w:vAlign w:val="center"/>
            <w:hideMark/>
          </w:tcPr>
          <w:p w14:paraId="1C6444EB"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b/>
                <w:bCs/>
                <w:sz w:val="24"/>
              </w:rPr>
              <w:t>Status of Finalized ePortfolio</w:t>
            </w:r>
          </w:p>
        </w:tc>
        <w:tc>
          <w:tcPr>
            <w:tcW w:w="0" w:type="auto"/>
            <w:vAlign w:val="center"/>
            <w:hideMark/>
          </w:tcPr>
          <w:p w14:paraId="4DB4BA92"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Completed – ready for final submission</w:t>
            </w:r>
          </w:p>
        </w:tc>
        <w:tc>
          <w:tcPr>
            <w:tcW w:w="0" w:type="auto"/>
            <w:vAlign w:val="center"/>
            <w:hideMark/>
          </w:tcPr>
          <w:p w14:paraId="29664CA8"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Pending – will finalize after enhancements and instructor feedback</w:t>
            </w:r>
          </w:p>
        </w:tc>
        <w:tc>
          <w:tcPr>
            <w:tcW w:w="0" w:type="auto"/>
            <w:vAlign w:val="center"/>
            <w:hideMark/>
          </w:tcPr>
          <w:p w14:paraId="549785CC" w14:textId="77777777" w:rsidR="009D0453" w:rsidRPr="009D0453" w:rsidRDefault="009D0453" w:rsidP="00470F5F">
            <w:pPr>
              <w:ind w:firstLine="0"/>
              <w:rPr>
                <w:rFonts w:ascii="Times New Roman" w:hAnsi="Times New Roman" w:cs="Times New Roman"/>
                <w:sz w:val="24"/>
              </w:rPr>
            </w:pPr>
            <w:r w:rsidRPr="009D0453">
              <w:rPr>
                <w:rFonts w:ascii="Times New Roman" w:hAnsi="Times New Roman" w:cs="Times New Roman"/>
                <w:sz w:val="24"/>
              </w:rPr>
              <w:t>Pending – will finalize after enhancements and instructor feedback</w:t>
            </w:r>
          </w:p>
        </w:tc>
      </w:tr>
    </w:tbl>
    <w:p w14:paraId="44A99446" w14:textId="77777777" w:rsidR="009D0453" w:rsidRPr="00470F5F" w:rsidRDefault="009D0453" w:rsidP="00470F5F">
      <w:pPr>
        <w:ind w:firstLine="0"/>
        <w:rPr>
          <w:rFonts w:ascii="Times New Roman" w:hAnsi="Times New Roman" w:cs="Times New Roman"/>
          <w:sz w:val="24"/>
        </w:rPr>
      </w:pPr>
    </w:p>
    <w:p w14:paraId="16CF72F6" w14:textId="77777777" w:rsidR="00A417C1" w:rsidRPr="00470F5F" w:rsidRDefault="00000000" w:rsidP="00470F5F">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5BCF8547DF514F56B83E1A812DFA2AF3"/>
          </w:placeholder>
          <w:temporary/>
          <w:showingPlcHdr/>
          <w15:appearance w15:val="hidden"/>
        </w:sdtPr>
        <w:sdtContent>
          <w:r w:rsidR="00664C1A" w:rsidRPr="00470F5F">
            <w:rPr>
              <w:rFonts w:ascii="Times New Roman" w:hAnsi="Times New Roman" w:cs="Times New Roman"/>
              <w:sz w:val="24"/>
            </w:rPr>
            <w:t>References</w:t>
          </w:r>
        </w:sdtContent>
      </w:sdt>
    </w:p>
    <w:p w14:paraId="3B3B492D" w14:textId="7EEFAFE3"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Digication ePortfolio :: ePortfolios at Stony Brook University :: Computer Science. (n.d.). </w:t>
      </w:r>
      <w:hyperlink r:id="rId10" w:history="1">
        <w:r w:rsidRPr="00FA39BB">
          <w:rPr>
            <w:rStyle w:val="Hyperlink"/>
            <w:rFonts w:ascii="Times New Roman" w:hAnsi="Times New Roman" w:cs="Times New Roman"/>
            <w:noProof/>
            <w:sz w:val="24"/>
          </w:rPr>
          <w:t>https://stonybrook.digication.com/stony_brook_eportfolio_showcase/Computer_Science1</w:t>
        </w:r>
      </w:hyperlink>
      <w:r w:rsidRPr="00FA39BB">
        <w:rPr>
          <w:rFonts w:ascii="Times New Roman" w:hAnsi="Times New Roman" w:cs="Times New Roman"/>
          <w:noProof/>
          <w:sz w:val="24"/>
        </w:rPr>
        <w:t xml:space="preserve"> </w:t>
      </w:r>
    </w:p>
    <w:p w14:paraId="6C7316BE" w14:textId="19919505"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Reinforcement learning and deep reinforcement learning. (2021). </w:t>
      </w:r>
      <w:r w:rsidRPr="00FA39BB">
        <w:rPr>
          <w:rFonts w:ascii="Times New Roman" w:hAnsi="Times New Roman" w:cs="Times New Roman"/>
          <w:i/>
          <w:iCs/>
          <w:noProof/>
          <w:sz w:val="24"/>
        </w:rPr>
        <w:t>Deep Learning in Science</w:t>
      </w:r>
      <w:r w:rsidRPr="00FA39BB">
        <w:rPr>
          <w:rFonts w:ascii="Times New Roman" w:hAnsi="Times New Roman" w:cs="Times New Roman"/>
          <w:noProof/>
          <w:sz w:val="24"/>
        </w:rPr>
        <w:t xml:space="preserve">, 282–307. </w:t>
      </w:r>
      <w:hyperlink r:id="rId11" w:history="1">
        <w:r w:rsidRPr="00FA39BB">
          <w:rPr>
            <w:rStyle w:val="Hyperlink"/>
            <w:rFonts w:ascii="Times New Roman" w:hAnsi="Times New Roman" w:cs="Times New Roman"/>
            <w:noProof/>
            <w:sz w:val="24"/>
          </w:rPr>
          <w:t>https://doi.org/10.1017/9781108955652.016</w:t>
        </w:r>
      </w:hyperlink>
      <w:r w:rsidRPr="00FA39BB">
        <w:rPr>
          <w:rFonts w:ascii="Times New Roman" w:hAnsi="Times New Roman" w:cs="Times New Roman"/>
          <w:noProof/>
          <w:sz w:val="24"/>
        </w:rPr>
        <w:t xml:space="preserve"> </w:t>
      </w:r>
    </w:p>
    <w:p w14:paraId="163C573C" w14:textId="7C23796A"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Smythe, R. J. (2021). Realtime data plotting and visualization. </w:t>
      </w:r>
      <w:r w:rsidRPr="00FA39BB">
        <w:rPr>
          <w:rFonts w:ascii="Times New Roman" w:hAnsi="Times New Roman" w:cs="Times New Roman"/>
          <w:i/>
          <w:iCs/>
          <w:noProof/>
          <w:sz w:val="24"/>
        </w:rPr>
        <w:t>Advanced Arduino Techniques in Science</w:t>
      </w:r>
      <w:r w:rsidRPr="00FA39BB">
        <w:rPr>
          <w:rFonts w:ascii="Times New Roman" w:hAnsi="Times New Roman" w:cs="Times New Roman"/>
          <w:noProof/>
          <w:sz w:val="24"/>
        </w:rPr>
        <w:t xml:space="preserve">, 161–171. </w:t>
      </w:r>
      <w:hyperlink r:id="rId12" w:history="1">
        <w:r w:rsidRPr="00FA39BB">
          <w:rPr>
            <w:rStyle w:val="Hyperlink"/>
            <w:rFonts w:ascii="Times New Roman" w:hAnsi="Times New Roman" w:cs="Times New Roman"/>
            <w:noProof/>
            <w:sz w:val="24"/>
          </w:rPr>
          <w:t>https://doi.org/10.1007/978-1-4842-6784-4_5</w:t>
        </w:r>
      </w:hyperlink>
      <w:r w:rsidRPr="00FA39BB">
        <w:rPr>
          <w:rFonts w:ascii="Times New Roman" w:hAnsi="Times New Roman" w:cs="Times New Roman"/>
          <w:noProof/>
          <w:sz w:val="24"/>
        </w:rPr>
        <w:t xml:space="preserve"> </w:t>
      </w:r>
    </w:p>
    <w:p w14:paraId="23EB54F7" w14:textId="3918FD8D"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Software systems engineering. (2011). </w:t>
      </w:r>
      <w:r w:rsidRPr="00FA39BB">
        <w:rPr>
          <w:rFonts w:ascii="Times New Roman" w:hAnsi="Times New Roman" w:cs="Times New Roman"/>
          <w:i/>
          <w:iCs/>
          <w:noProof/>
          <w:sz w:val="24"/>
        </w:rPr>
        <w:t>The Project Manager’s Guide to Software Engineering’s Best Practices</w:t>
      </w:r>
      <w:r w:rsidRPr="00FA39BB">
        <w:rPr>
          <w:rFonts w:ascii="Times New Roman" w:hAnsi="Times New Roman" w:cs="Times New Roman"/>
          <w:noProof/>
          <w:sz w:val="24"/>
        </w:rPr>
        <w:t xml:space="preserve">. </w:t>
      </w:r>
      <w:hyperlink r:id="rId13" w:history="1">
        <w:r w:rsidRPr="00FA39BB">
          <w:rPr>
            <w:rStyle w:val="Hyperlink"/>
            <w:rFonts w:ascii="Times New Roman" w:hAnsi="Times New Roman" w:cs="Times New Roman"/>
            <w:noProof/>
            <w:sz w:val="24"/>
          </w:rPr>
          <w:t>https://doi.org/10.1109/9781118156629.part1</w:t>
        </w:r>
      </w:hyperlink>
      <w:r w:rsidRPr="00FA39BB">
        <w:rPr>
          <w:rFonts w:ascii="Times New Roman" w:hAnsi="Times New Roman" w:cs="Times New Roman"/>
          <w:noProof/>
          <w:sz w:val="24"/>
        </w:rPr>
        <w:t xml:space="preserve"> </w:t>
      </w:r>
    </w:p>
    <w:p w14:paraId="16275C1A" w14:textId="141089FE"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Unit testing. (2008). </w:t>
      </w:r>
      <w:r w:rsidRPr="00FA39BB">
        <w:rPr>
          <w:rFonts w:ascii="Times New Roman" w:hAnsi="Times New Roman" w:cs="Times New Roman"/>
          <w:i/>
          <w:iCs/>
          <w:noProof/>
          <w:sz w:val="24"/>
        </w:rPr>
        <w:t>Software Testing and Quality Assurance</w:t>
      </w:r>
      <w:r w:rsidRPr="00FA39BB">
        <w:rPr>
          <w:rFonts w:ascii="Times New Roman" w:hAnsi="Times New Roman" w:cs="Times New Roman"/>
          <w:noProof/>
          <w:sz w:val="24"/>
        </w:rPr>
        <w:t xml:space="preserve">, 51–87. </w:t>
      </w:r>
      <w:hyperlink r:id="rId14" w:history="1">
        <w:r w:rsidRPr="00FA39BB">
          <w:rPr>
            <w:rStyle w:val="Hyperlink"/>
            <w:rFonts w:ascii="Times New Roman" w:hAnsi="Times New Roman" w:cs="Times New Roman"/>
            <w:noProof/>
            <w:sz w:val="24"/>
          </w:rPr>
          <w:t>https://doi.org/10.1002/9780470382844.ch3</w:t>
        </w:r>
      </w:hyperlink>
      <w:r w:rsidRPr="00FA39BB">
        <w:rPr>
          <w:rFonts w:ascii="Times New Roman" w:hAnsi="Times New Roman" w:cs="Times New Roman"/>
          <w:noProof/>
          <w:sz w:val="24"/>
        </w:rPr>
        <w:t xml:space="preserve"> </w:t>
      </w:r>
    </w:p>
    <w:p w14:paraId="7F051926" w14:textId="6ECCD176" w:rsidR="00FA39BB" w:rsidRPr="00FA39BB" w:rsidRDefault="00FA39BB" w:rsidP="00470F5F">
      <w:pPr>
        <w:ind w:firstLine="0"/>
        <w:rPr>
          <w:rFonts w:ascii="Times New Roman" w:hAnsi="Times New Roman" w:cs="Times New Roman"/>
          <w:noProof/>
          <w:sz w:val="24"/>
        </w:rPr>
      </w:pPr>
      <w:r w:rsidRPr="00FA39BB">
        <w:rPr>
          <w:rFonts w:ascii="Times New Roman" w:hAnsi="Times New Roman" w:cs="Times New Roman"/>
          <w:noProof/>
          <w:sz w:val="24"/>
        </w:rPr>
        <w:t xml:space="preserve">Zigon, B., &amp; Song, F. (2023). Accelerating experience replay for deep Q-networks with reduced target computation. </w:t>
      </w:r>
      <w:r w:rsidRPr="00FA39BB">
        <w:rPr>
          <w:rFonts w:ascii="Times New Roman" w:hAnsi="Times New Roman" w:cs="Times New Roman"/>
          <w:i/>
          <w:iCs/>
          <w:noProof/>
          <w:sz w:val="24"/>
        </w:rPr>
        <w:t>Computer Science and Machine Learning Trends 2023</w:t>
      </w:r>
      <w:r w:rsidRPr="00FA39BB">
        <w:rPr>
          <w:rFonts w:ascii="Times New Roman" w:hAnsi="Times New Roman" w:cs="Times New Roman"/>
          <w:noProof/>
          <w:sz w:val="24"/>
        </w:rPr>
        <w:t xml:space="preserve">, 01–13. </w:t>
      </w:r>
      <w:hyperlink r:id="rId15" w:history="1">
        <w:r w:rsidRPr="00FA39BB">
          <w:rPr>
            <w:rStyle w:val="Hyperlink"/>
            <w:rFonts w:ascii="Times New Roman" w:hAnsi="Times New Roman" w:cs="Times New Roman"/>
            <w:noProof/>
            <w:sz w:val="24"/>
          </w:rPr>
          <w:t>https://doi.org/10.5121/csit.2023.130101</w:t>
        </w:r>
      </w:hyperlink>
      <w:r w:rsidRPr="00FA39BB">
        <w:rPr>
          <w:rFonts w:ascii="Times New Roman" w:hAnsi="Times New Roman" w:cs="Times New Roman"/>
          <w:noProof/>
          <w:sz w:val="24"/>
        </w:rPr>
        <w:t xml:space="preserve"> </w:t>
      </w:r>
    </w:p>
    <w:p w14:paraId="71CC78EB" w14:textId="77777777" w:rsidR="00A417C1" w:rsidRPr="00470F5F" w:rsidRDefault="00A417C1" w:rsidP="00470F5F">
      <w:pPr>
        <w:ind w:firstLine="0"/>
        <w:rPr>
          <w:rFonts w:ascii="Times New Roman" w:hAnsi="Times New Roman" w:cs="Times New Roman"/>
          <w:noProof/>
          <w:sz w:val="24"/>
        </w:rPr>
      </w:pPr>
    </w:p>
    <w:p w14:paraId="21441E78" w14:textId="41F8FA3C" w:rsidR="67AE9998" w:rsidRPr="00470F5F" w:rsidRDefault="67AE9998" w:rsidP="00470F5F">
      <w:pPr>
        <w:pStyle w:val="TableFigure"/>
        <w:spacing w:after="160"/>
        <w:rPr>
          <w:rFonts w:ascii="Times New Roman" w:eastAsia="Calibri" w:hAnsi="Times New Roman" w:cs="Times New Roman"/>
          <w:i/>
          <w:iCs/>
          <w:noProof/>
          <w:color w:val="000000" w:themeColor="text2"/>
          <w:sz w:val="24"/>
        </w:rPr>
      </w:pPr>
    </w:p>
    <w:sectPr w:rsidR="67AE9998" w:rsidRPr="00470F5F" w:rsidSect="00FC7881">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09CAE" w14:textId="77777777" w:rsidR="000D67F6" w:rsidRDefault="000D67F6">
      <w:pPr>
        <w:spacing w:line="240" w:lineRule="auto"/>
      </w:pPr>
      <w:r>
        <w:separator/>
      </w:r>
    </w:p>
    <w:p w14:paraId="25A79561" w14:textId="77777777" w:rsidR="000D67F6" w:rsidRDefault="000D67F6"/>
  </w:endnote>
  <w:endnote w:type="continuationSeparator" w:id="0">
    <w:p w14:paraId="78A30C6F" w14:textId="77777777" w:rsidR="000D67F6" w:rsidRDefault="000D67F6">
      <w:pPr>
        <w:spacing w:line="240" w:lineRule="auto"/>
      </w:pPr>
      <w:r>
        <w:continuationSeparator/>
      </w:r>
    </w:p>
    <w:p w14:paraId="222106EC" w14:textId="77777777" w:rsidR="000D67F6" w:rsidRDefault="000D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D7B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E77D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7CE6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ECBCD" w14:textId="77777777" w:rsidR="000D67F6" w:rsidRDefault="000D67F6">
      <w:pPr>
        <w:spacing w:line="240" w:lineRule="auto"/>
      </w:pPr>
      <w:r>
        <w:separator/>
      </w:r>
    </w:p>
    <w:p w14:paraId="68AD4000" w14:textId="77777777" w:rsidR="000D67F6" w:rsidRDefault="000D67F6"/>
  </w:footnote>
  <w:footnote w:type="continuationSeparator" w:id="0">
    <w:p w14:paraId="3417E7F2" w14:textId="77777777" w:rsidR="000D67F6" w:rsidRDefault="000D67F6">
      <w:pPr>
        <w:spacing w:line="240" w:lineRule="auto"/>
      </w:pPr>
      <w:r>
        <w:continuationSeparator/>
      </w:r>
    </w:p>
    <w:p w14:paraId="1429F354" w14:textId="77777777" w:rsidR="000D67F6" w:rsidRDefault="000D6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4614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52B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3E6E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53"/>
    <w:rsid w:val="00023AFE"/>
    <w:rsid w:val="000A3D9B"/>
    <w:rsid w:val="000D4642"/>
    <w:rsid w:val="000D539D"/>
    <w:rsid w:val="000D67F6"/>
    <w:rsid w:val="00116273"/>
    <w:rsid w:val="002C79E6"/>
    <w:rsid w:val="002F3AE9"/>
    <w:rsid w:val="003804CC"/>
    <w:rsid w:val="00470F5F"/>
    <w:rsid w:val="005C199E"/>
    <w:rsid w:val="00664C1A"/>
    <w:rsid w:val="006B0575"/>
    <w:rsid w:val="0087407D"/>
    <w:rsid w:val="009A4DF6"/>
    <w:rsid w:val="009D0453"/>
    <w:rsid w:val="00A417C1"/>
    <w:rsid w:val="00B863FB"/>
    <w:rsid w:val="00B86440"/>
    <w:rsid w:val="00BB2D6F"/>
    <w:rsid w:val="00BD6568"/>
    <w:rsid w:val="00C00F8F"/>
    <w:rsid w:val="00C03068"/>
    <w:rsid w:val="00D620FD"/>
    <w:rsid w:val="00D91044"/>
    <w:rsid w:val="00E67454"/>
    <w:rsid w:val="00EF55C5"/>
    <w:rsid w:val="00F6242A"/>
    <w:rsid w:val="00FA39BB"/>
    <w:rsid w:val="00FC7881"/>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0CFD"/>
  <w15:chartTrackingRefBased/>
  <w15:docId w15:val="{F31DC3B9-393B-4DA2-B81B-8987E9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FA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09/9781118156629.part1%2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oi.org/10.1007/978-1-4842-6784-4_5%2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7/9781108955652.016%2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5121/csit.2023.130101%20" TargetMode="External"/><Relationship Id="rId23" Type="http://schemas.openxmlformats.org/officeDocument/2006/relationships/glossaryDocument" Target="glossary/document.xml"/><Relationship Id="rId10" Type="http://schemas.openxmlformats.org/officeDocument/2006/relationships/hyperlink" Target="https://stonybrook.digication.com/stony_brook_eportfolio_showcase/Computer_Science1%2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02/9780470382844.ch3%2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BCF8547DF514F56B83E1A812DFA2AF3"/>
        <w:category>
          <w:name w:val="General"/>
          <w:gallery w:val="placeholder"/>
        </w:category>
        <w:types>
          <w:type w:val="bbPlcHdr"/>
        </w:types>
        <w:behaviors>
          <w:behavior w:val="content"/>
        </w:behaviors>
        <w:guid w:val="{7644CE21-9C13-40CD-9C10-A936F7DFB888}"/>
      </w:docPartPr>
      <w:docPartBody>
        <w:p w:rsidR="00000000" w:rsidRDefault="00000000">
          <w:pPr>
            <w:pStyle w:val="5BCF8547DF514F56B83E1A812DFA2AF3"/>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9"/>
    <w:rsid w:val="00B62AF2"/>
    <w:rsid w:val="00BD6568"/>
    <w:rsid w:val="00D0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E1D237FCD4968B8C20A460D6AF882">
    <w:name w:val="017E1D237FCD4968B8C20A460D6AF882"/>
  </w:style>
  <w:style w:type="paragraph" w:customStyle="1" w:styleId="7515A0FCE893495FA25750EF243D6142">
    <w:name w:val="7515A0FCE893495FA25750EF243D6142"/>
  </w:style>
  <w:style w:type="paragraph" w:customStyle="1" w:styleId="C9E4ED9D3AAA433D9D0B804F00BD7BC4">
    <w:name w:val="C9E4ED9D3AAA433D9D0B804F00BD7BC4"/>
  </w:style>
  <w:style w:type="paragraph" w:customStyle="1" w:styleId="677D48C3005B4D079FAAFBD8D462CF03">
    <w:name w:val="677D48C3005B4D079FAAFBD8D462CF03"/>
  </w:style>
  <w:style w:type="paragraph" w:customStyle="1" w:styleId="FE88EAA6132F49AD82FF54841CFC22F3">
    <w:name w:val="FE88EAA6132F49AD82FF54841CFC22F3"/>
  </w:style>
  <w:style w:type="paragraph" w:customStyle="1" w:styleId="00CC80F3C01D4BC9BA37F7E08CEFD452">
    <w:name w:val="00CC80F3C01D4BC9BA37F7E08CEFD452"/>
  </w:style>
  <w:style w:type="paragraph" w:customStyle="1" w:styleId="5EA0952E1F544140A3BD86DE67ED3ED0">
    <w:name w:val="5EA0952E1F544140A3BD86DE67ED3ED0"/>
  </w:style>
  <w:style w:type="paragraph" w:customStyle="1" w:styleId="4274E3DC0A9A4D47A46D59689DEF4A43">
    <w:name w:val="4274E3DC0A9A4D47A46D59689DEF4A43"/>
  </w:style>
  <w:style w:type="paragraph" w:customStyle="1" w:styleId="E8CD08848268435BB603A9AB3835E400">
    <w:name w:val="E8CD08848268435BB603A9AB3835E400"/>
  </w:style>
  <w:style w:type="paragraph" w:customStyle="1" w:styleId="5EE36FBA7B774B3A9915C28A167AFB93">
    <w:name w:val="5EE36FBA7B774B3A9915C28A167AFB93"/>
  </w:style>
  <w:style w:type="paragraph" w:customStyle="1" w:styleId="609A9F8B947544228ED2537057C3BAE5">
    <w:name w:val="609A9F8B947544228ED2537057C3BAE5"/>
  </w:style>
  <w:style w:type="paragraph" w:customStyle="1" w:styleId="F23B123B2E3E4890BEB7226AB2A7F67C">
    <w:name w:val="F23B123B2E3E4890BEB7226AB2A7F67C"/>
  </w:style>
  <w:style w:type="paragraph" w:customStyle="1" w:styleId="9D61BB036F6E4378867594C55DBF8C34">
    <w:name w:val="9D61BB036F6E4378867594C55DBF8C34"/>
  </w:style>
  <w:style w:type="paragraph" w:customStyle="1" w:styleId="8101C628E7F44C7AB202C8C14A9E3CDA">
    <w:name w:val="8101C628E7F44C7AB202C8C14A9E3CDA"/>
  </w:style>
  <w:style w:type="paragraph" w:customStyle="1" w:styleId="2422E1DC93A44FC7A63433EFF9A9D1E0">
    <w:name w:val="2422E1DC93A44FC7A63433EFF9A9D1E0"/>
  </w:style>
  <w:style w:type="paragraph" w:customStyle="1" w:styleId="FAB6E50119844551AC5590D9F7DD04D9">
    <w:name w:val="FAB6E50119844551AC5590D9F7DD04D9"/>
  </w:style>
  <w:style w:type="paragraph" w:customStyle="1" w:styleId="D94B991C863D4EC8BB32C1A1E3469BE0">
    <w:name w:val="D94B991C863D4EC8BB32C1A1E3469BE0"/>
  </w:style>
  <w:style w:type="paragraph" w:customStyle="1" w:styleId="E1D99F96B7E444488569D9802FC79E23">
    <w:name w:val="E1D99F96B7E444488569D9802FC79E23"/>
  </w:style>
  <w:style w:type="paragraph" w:customStyle="1" w:styleId="69C67FACBEC947BA888A355CA0D1B463">
    <w:name w:val="69C67FACBEC947BA888A355CA0D1B463"/>
  </w:style>
  <w:style w:type="paragraph" w:customStyle="1" w:styleId="CBDE0B83749C4C82832BF504EDEE8055">
    <w:name w:val="CBDE0B83749C4C82832BF504EDEE805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DEB14CA362DA4373A58826A6C72F2CE3">
    <w:name w:val="DEB14CA362DA4373A58826A6C72F2CE3"/>
  </w:style>
  <w:style w:type="paragraph" w:customStyle="1" w:styleId="254B0ED78F1043909E7FE6BDAB939E25">
    <w:name w:val="254B0ED78F1043909E7FE6BDAB939E25"/>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02A5DE9BBF1489E8199A86B4AFDB6DB">
    <w:name w:val="602A5DE9BBF1489E8199A86B4AFDB6DB"/>
  </w:style>
  <w:style w:type="paragraph" w:customStyle="1" w:styleId="63D3F602744E4012A69AACDC14E0A497">
    <w:name w:val="63D3F602744E4012A69AACDC14E0A497"/>
  </w:style>
  <w:style w:type="paragraph" w:customStyle="1" w:styleId="5BCF8547DF514F56B83E1A812DFA2AF3">
    <w:name w:val="5BCF8547DF514F56B83E1A812DFA2AF3"/>
  </w:style>
  <w:style w:type="paragraph" w:customStyle="1" w:styleId="82003A8CA1EB4BD4A5D5CB5EC2CCDA2F">
    <w:name w:val="82003A8CA1EB4BD4A5D5CB5EC2CCDA2F"/>
  </w:style>
  <w:style w:type="paragraph" w:customStyle="1" w:styleId="9FA18E97A4C94232B8E6D76150618CB5">
    <w:name w:val="9FA18E97A4C94232B8E6D76150618CB5"/>
  </w:style>
  <w:style w:type="paragraph" w:customStyle="1" w:styleId="6B06A70232344CC8BD1B89C91946C5BB">
    <w:name w:val="6B06A70232344CC8BD1B89C91946C5BB"/>
  </w:style>
  <w:style w:type="paragraph" w:customStyle="1" w:styleId="8B8EFDA7FE864D169E469D707D921C78">
    <w:name w:val="8B8EFDA7FE864D169E469D707D921C78"/>
  </w:style>
  <w:style w:type="paragraph" w:customStyle="1" w:styleId="6CDC68A0EE76443EB5CB175F8592ADC7">
    <w:name w:val="6CDC68A0EE76443EB5CB175F8592ADC7"/>
  </w:style>
  <w:style w:type="character" w:styleId="Hyperlink">
    <w:name w:val="Hyperlink"/>
    <w:basedOn w:val="DefaultParagraphFont"/>
    <w:uiPriority w:val="99"/>
    <w:unhideWhenUsed/>
    <w:rPr>
      <w:color w:val="467886" w:themeColor="hyperlink"/>
      <w:u w:val="single"/>
    </w:rPr>
  </w:style>
  <w:style w:type="paragraph" w:customStyle="1" w:styleId="37A71C0995D24897950A775172BE4AEA">
    <w:name w:val="37A71C0995D24897950A775172BE4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004F16354F1C4DA4127EE4FD1245D0" ma:contentTypeVersion="10" ma:contentTypeDescription="Create a new document." ma:contentTypeScope="" ma:versionID="46309ae27222799b84d83bc0e5298b5d">
  <xsd:schema xmlns:xsd="http://www.w3.org/2001/XMLSchema" xmlns:xs="http://www.w3.org/2001/XMLSchema" xmlns:p="http://schemas.microsoft.com/office/2006/metadata/properties" xmlns:ns3="c42014a9-dece-457e-8e67-8ac159da06a6" targetNamespace="http://schemas.microsoft.com/office/2006/metadata/properties" ma:root="true" ma:fieldsID="77360df576bf9ac667ef0265a356ae2d" ns3:_="">
    <xsd:import namespace="c42014a9-dece-457e-8e67-8ac159da06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014a9-dece-457e-8e67-8ac159da06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0CCA68F6-72BC-4DE7-AA16-AC4534E7E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014a9-dece-457e-8e67-8ac159da06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2</cp:revision>
  <dcterms:created xsi:type="dcterms:W3CDTF">2025-09-21T23:41:00Z</dcterms:created>
  <dcterms:modified xsi:type="dcterms:W3CDTF">2025-09-21T23:41:00Z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0x0101001B004F16354F1C4DA4127EE4FD1245D0</vt:lpwstr>
  </property>
</Properties>
</file>